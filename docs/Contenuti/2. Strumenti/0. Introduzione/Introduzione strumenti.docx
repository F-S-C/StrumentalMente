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CD57D3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Introduzione strumenti</w:t>
      </w:r>
    </w:p>
    <w:p w:rsidR="00CD57D3" w:rsidRDefault="00CD57D3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CD57D3">
        <w:rPr>
          <w:sz w:val="24"/>
          <w:szCs w:val="24"/>
        </w:rPr>
        <w:t>li strumenti musicali sono oggetti sonori costruiti con lo scopo di produrre musica.</w:t>
      </w:r>
      <w:r>
        <w:rPr>
          <w:sz w:val="24"/>
          <w:szCs w:val="24"/>
        </w:rPr>
        <w:t xml:space="preserve"> Q</w:t>
      </w:r>
      <w:r w:rsidRPr="00CD57D3">
        <w:rPr>
          <w:sz w:val="24"/>
          <w:szCs w:val="24"/>
        </w:rPr>
        <w:t>ualsiasi oggetto può essere utilizzato per creare ritmi e suoni. nel caso dello strumento musicale, la destinazione principale dell’oggetto è quella di essere suonato.</w:t>
      </w:r>
      <w:r>
        <w:rPr>
          <w:sz w:val="24"/>
          <w:szCs w:val="24"/>
        </w:rPr>
        <w:t xml:space="preserve"> La scienza che studia gli strumenti musicali, si chiama </w:t>
      </w:r>
      <w:r>
        <w:rPr>
          <w:b/>
          <w:sz w:val="24"/>
          <w:szCs w:val="24"/>
        </w:rPr>
        <w:t>organologia</w:t>
      </w:r>
      <w:r>
        <w:rPr>
          <w:sz w:val="24"/>
          <w:szCs w:val="24"/>
        </w:rPr>
        <w:t>, in base ad essa gli strumenti musicali vengono suddivisi a seconda del mezzo con cui producono il suono.</w:t>
      </w:r>
    </w:p>
    <w:p w:rsidR="00CD57D3" w:rsidRDefault="00CD57D3">
      <w:pPr>
        <w:rPr>
          <w:sz w:val="24"/>
          <w:szCs w:val="24"/>
        </w:rPr>
      </w:pPr>
      <w:r>
        <w:rPr>
          <w:sz w:val="24"/>
          <w:szCs w:val="24"/>
        </w:rPr>
        <w:t>È possibile individuare quattro famiglie:</w:t>
      </w:r>
    </w:p>
    <w:p w:rsidR="00CD57D3" w:rsidRDefault="00CD57D3" w:rsidP="00CD57D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Cordofoni</w:t>
      </w:r>
      <w:r>
        <w:rPr>
          <w:sz w:val="24"/>
          <w:szCs w:val="24"/>
        </w:rPr>
        <w:t>: strumenti che producono il suono tramite corde tese</w:t>
      </w:r>
    </w:p>
    <w:p w:rsidR="00CD57D3" w:rsidRDefault="00CD57D3" w:rsidP="00CD57D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Aerofoni</w:t>
      </w:r>
      <w:r>
        <w:rPr>
          <w:sz w:val="24"/>
          <w:szCs w:val="24"/>
        </w:rPr>
        <w:t>: strumenti che producono il suono per mezzo dell’aria</w:t>
      </w:r>
    </w:p>
    <w:p w:rsidR="00CD57D3" w:rsidRDefault="00CD57D3" w:rsidP="00CD57D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Percussioni</w:t>
      </w:r>
      <w:r>
        <w:rPr>
          <w:sz w:val="24"/>
          <w:szCs w:val="24"/>
        </w:rPr>
        <w:t>: strumenti che producono il suono tramite la percussione di vari materiali</w:t>
      </w:r>
    </w:p>
    <w:p w:rsidR="003C2981" w:rsidRDefault="003C2981" w:rsidP="003C2981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Elettrofoni</w:t>
      </w:r>
      <w:r>
        <w:rPr>
          <w:sz w:val="24"/>
          <w:szCs w:val="24"/>
        </w:rPr>
        <w:t xml:space="preserve">: strumenti che producono il suono per via elettrica. All’interno di questa famiglia occorre distinguere ulteriormente gli strumenti in base ad altre particolarità: </w:t>
      </w:r>
    </w:p>
    <w:p w:rsidR="003C2981" w:rsidRDefault="003C2981" w:rsidP="003C2981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Modo</w:t>
      </w:r>
      <w:r>
        <w:rPr>
          <w:sz w:val="24"/>
          <w:szCs w:val="24"/>
        </w:rPr>
        <w:t xml:space="preserve"> con cui producono il loro suono</w:t>
      </w:r>
    </w:p>
    <w:p w:rsidR="003C2981" w:rsidRDefault="003C2981" w:rsidP="003C2981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Materiale </w:t>
      </w:r>
      <w:r>
        <w:rPr>
          <w:sz w:val="24"/>
          <w:szCs w:val="24"/>
        </w:rPr>
        <w:t>di cui sono fatti</w:t>
      </w:r>
    </w:p>
    <w:p w:rsidR="003C2981" w:rsidRPr="003C2981" w:rsidRDefault="003C2981" w:rsidP="003C2981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Natura</w:t>
      </w:r>
      <w:r>
        <w:rPr>
          <w:sz w:val="24"/>
          <w:szCs w:val="24"/>
        </w:rPr>
        <w:t xml:space="preserve"> dell’effetto acustico che producono</w:t>
      </w:r>
    </w:p>
    <w:sectPr w:rsidR="003C2981" w:rsidRPr="003C2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5BE1"/>
    <w:multiLevelType w:val="hybridMultilevel"/>
    <w:tmpl w:val="EDEAD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D3"/>
    <w:rsid w:val="003C2981"/>
    <w:rsid w:val="008C528D"/>
    <w:rsid w:val="009F6F2B"/>
    <w:rsid w:val="00CD57D3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F97C8-5E67-4149-B55F-779EC8CF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Introduzione strumenti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dcterms:created xsi:type="dcterms:W3CDTF">2019-02-27T09:37:00Z</dcterms:created>
  <dcterms:modified xsi:type="dcterms:W3CDTF">2019-02-27T09:37:00Z</dcterms:modified>
</cp:coreProperties>
</file>