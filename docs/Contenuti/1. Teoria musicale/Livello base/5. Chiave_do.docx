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878E" w14:textId="77777777" w:rsidR="00FB6DEA" w:rsidRDefault="00FB6DEA" w:rsidP="003B253D">
      <w:pPr>
        <w:rPr>
          <w:b/>
          <w:sz w:val="30"/>
          <w:szCs w:val="30"/>
        </w:rPr>
      </w:pPr>
    </w:p>
    <w:p w14:paraId="0190BAE6" w14:textId="4B74F635" w:rsidR="0033265F" w:rsidRDefault="0033265F" w:rsidP="0033265F">
      <w:pPr>
        <w:rPr>
          <w:b/>
          <w:sz w:val="30"/>
          <w:szCs w:val="30"/>
        </w:rPr>
      </w:pPr>
      <w:r>
        <w:rPr>
          <w:b/>
          <w:sz w:val="30"/>
          <w:szCs w:val="30"/>
        </w:rPr>
        <w:t>La chiave di Do</w:t>
      </w:r>
    </w:p>
    <w:p w14:paraId="61162964" w14:textId="2A3ECEE0" w:rsidR="0062520E" w:rsidRDefault="0062520E" w:rsidP="0033265F">
      <w:pPr>
        <w:rPr>
          <w:b/>
          <w:sz w:val="30"/>
          <w:szCs w:val="30"/>
        </w:rPr>
      </w:pPr>
    </w:p>
    <w:p w14:paraId="2597856A" w14:textId="77777777" w:rsidR="0062520E" w:rsidRPr="0062520E" w:rsidRDefault="0062520E" w:rsidP="0062520E">
      <w:pPr>
        <w:pStyle w:val="NormaleWeb"/>
        <w:rPr>
          <w:rFonts w:asciiTheme="minorHAnsi" w:hAnsiTheme="minorHAnsi" w:cs="Arial"/>
          <w:color w:val="000000"/>
          <w:sz w:val="26"/>
          <w:szCs w:val="26"/>
        </w:rPr>
      </w:pPr>
      <w:r w:rsidRPr="0062520E">
        <w:rPr>
          <w:rFonts w:asciiTheme="minorHAnsi" w:hAnsiTheme="minorHAnsi" w:cs="Arial"/>
          <w:color w:val="000000"/>
          <w:sz w:val="26"/>
          <w:szCs w:val="26"/>
        </w:rPr>
        <w:t>Nel doppio pentagramma la chiave di </w:t>
      </w:r>
      <w:r w:rsidRPr="0062520E">
        <w:rPr>
          <w:rStyle w:val="Enfasigrassetto"/>
          <w:rFonts w:asciiTheme="minorHAnsi" w:eastAsiaTheme="majorEastAsia" w:hAnsiTheme="minorHAnsi" w:cs="Arial"/>
          <w:color w:val="000000"/>
          <w:sz w:val="26"/>
          <w:szCs w:val="26"/>
        </w:rPr>
        <w:t>do</w:t>
      </w:r>
      <w:r w:rsidRPr="0062520E">
        <w:rPr>
          <w:rFonts w:asciiTheme="minorHAnsi" w:hAnsiTheme="minorHAnsi" w:cs="Arial"/>
          <w:color w:val="000000"/>
          <w:sz w:val="26"/>
          <w:szCs w:val="26"/>
        </w:rPr>
        <w:t> è posta al centro dei due pentagrammi e fissa la posizione del </w:t>
      </w:r>
      <w:r w:rsidRPr="0062520E">
        <w:rPr>
          <w:rStyle w:val="Enfasigrassetto"/>
          <w:rFonts w:asciiTheme="minorHAnsi" w:eastAsiaTheme="majorEastAsia" w:hAnsiTheme="minorHAnsi" w:cs="Arial"/>
          <w:color w:val="000000"/>
          <w:sz w:val="26"/>
          <w:szCs w:val="26"/>
        </w:rPr>
        <w:t>do centrale</w:t>
      </w:r>
      <w:r w:rsidRPr="0062520E">
        <w:rPr>
          <w:rFonts w:asciiTheme="minorHAnsi" w:hAnsiTheme="minorHAnsi" w:cs="Arial"/>
          <w:color w:val="000000"/>
          <w:sz w:val="26"/>
          <w:szCs w:val="26"/>
        </w:rPr>
        <w:t>. Viene chiamato do centrale perché questa nota ha la caratteristica di essere un suono comune a tutte le voci e a tutti gli strumenti.</w:t>
      </w:r>
    </w:p>
    <w:p w14:paraId="40E6057B" w14:textId="77777777" w:rsidR="0062520E" w:rsidRPr="0062520E" w:rsidRDefault="0062520E" w:rsidP="0062520E">
      <w:pPr>
        <w:pStyle w:val="NormaleWeb"/>
        <w:rPr>
          <w:rFonts w:asciiTheme="minorHAnsi" w:hAnsiTheme="minorHAnsi" w:cs="Arial"/>
          <w:color w:val="000000"/>
          <w:sz w:val="26"/>
          <w:szCs w:val="26"/>
        </w:rPr>
      </w:pPr>
      <w:r w:rsidRPr="0062520E">
        <w:rPr>
          <w:rFonts w:asciiTheme="minorHAnsi" w:hAnsiTheme="minorHAnsi" w:cs="Arial"/>
          <w:color w:val="000000"/>
          <w:sz w:val="26"/>
          <w:szCs w:val="26"/>
        </w:rPr>
        <w:t>Stabilita la posizione del do centrale è ora possibile trovare e fissare l’altezza di tutti i suoni musicali sia ascendenti sia discendenti.</w:t>
      </w:r>
    </w:p>
    <w:p w14:paraId="536D0E95" w14:textId="77777777" w:rsidR="0062520E" w:rsidRPr="0062520E" w:rsidRDefault="0062520E" w:rsidP="0062520E">
      <w:pPr>
        <w:pStyle w:val="NormaleWeb"/>
        <w:rPr>
          <w:rFonts w:asciiTheme="minorHAnsi" w:hAnsiTheme="minorHAnsi" w:cs="Arial"/>
          <w:color w:val="000000"/>
          <w:sz w:val="26"/>
          <w:szCs w:val="26"/>
        </w:rPr>
      </w:pPr>
      <w:r w:rsidRPr="0062520E">
        <w:rPr>
          <w:rFonts w:asciiTheme="minorHAnsi" w:hAnsiTheme="minorHAnsi" w:cs="Arial"/>
          <w:color w:val="000000"/>
          <w:sz w:val="26"/>
          <w:szCs w:val="26"/>
        </w:rPr>
        <w:t>Successivamente, per facilitare la lettura, nel doppio pentagramma alla chiave di do vennero aggiunte due chiavi sussidiarie e precisamente la </w:t>
      </w:r>
      <w:r w:rsidRPr="0062520E">
        <w:rPr>
          <w:rStyle w:val="Enfasigrassetto"/>
          <w:rFonts w:asciiTheme="minorHAnsi" w:eastAsiaTheme="majorEastAsia" w:hAnsiTheme="minorHAnsi" w:cs="Arial"/>
          <w:color w:val="000000"/>
          <w:sz w:val="26"/>
          <w:szCs w:val="26"/>
        </w:rPr>
        <w:t>chiave di sol</w:t>
      </w:r>
      <w:r w:rsidRPr="0062520E">
        <w:rPr>
          <w:rFonts w:asciiTheme="minorHAnsi" w:hAnsiTheme="minorHAnsi" w:cs="Arial"/>
          <w:color w:val="000000"/>
          <w:sz w:val="26"/>
          <w:szCs w:val="26"/>
        </w:rPr>
        <w:t>, posta nel pentagramma superiore, e </w:t>
      </w:r>
      <w:r w:rsidRPr="0062520E">
        <w:rPr>
          <w:rStyle w:val="Enfasigrassetto"/>
          <w:rFonts w:asciiTheme="minorHAnsi" w:eastAsiaTheme="majorEastAsia" w:hAnsiTheme="minorHAnsi" w:cs="Arial"/>
          <w:color w:val="000000"/>
          <w:sz w:val="26"/>
          <w:szCs w:val="26"/>
        </w:rPr>
        <w:t>chiave di fa</w:t>
      </w:r>
      <w:r w:rsidRPr="0062520E">
        <w:rPr>
          <w:rFonts w:asciiTheme="minorHAnsi" w:hAnsiTheme="minorHAnsi" w:cs="Arial"/>
          <w:color w:val="000000"/>
          <w:sz w:val="26"/>
          <w:szCs w:val="26"/>
        </w:rPr>
        <w:t>, posta nel pentagramma inferiore.</w:t>
      </w:r>
    </w:p>
    <w:p w14:paraId="46933048" w14:textId="77777777" w:rsidR="0062520E" w:rsidRDefault="0062520E" w:rsidP="0033265F">
      <w:pPr>
        <w:rPr>
          <w:b/>
          <w:sz w:val="30"/>
          <w:szCs w:val="30"/>
        </w:rPr>
      </w:pPr>
    </w:p>
    <w:p w14:paraId="285ECBB8" w14:textId="77777777" w:rsidR="0033265F" w:rsidRDefault="0033265F" w:rsidP="0033265F">
      <w:pPr>
        <w:rPr>
          <w:b/>
          <w:sz w:val="24"/>
          <w:szCs w:val="24"/>
        </w:rPr>
      </w:pPr>
    </w:p>
    <w:p w14:paraId="73AEEEB6" w14:textId="46D300A0" w:rsidR="00FB6DEA" w:rsidRPr="00FB6DEA" w:rsidRDefault="00FB6DEA" w:rsidP="0033265F">
      <w:pPr>
        <w:rPr>
          <w:sz w:val="24"/>
          <w:szCs w:val="24"/>
        </w:rPr>
      </w:pPr>
      <w:bookmarkStart w:id="0" w:name="_GoBack"/>
      <w:bookmarkEnd w:id="0"/>
    </w:p>
    <w:sectPr w:rsidR="00FB6DEA" w:rsidRPr="00FB6D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33265F"/>
    <w:rsid w:val="003B253D"/>
    <w:rsid w:val="004F2758"/>
    <w:rsid w:val="0062520E"/>
    <w:rsid w:val="006B69E7"/>
    <w:rsid w:val="006D6FFB"/>
    <w:rsid w:val="008C528D"/>
    <w:rsid w:val="009A0155"/>
    <w:rsid w:val="00B45199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B76E24D2-1438-4D20-83F2-F35B9B89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6252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2019-02-07T12:24:00Z</cp:lastPrinted>
  <dcterms:created xsi:type="dcterms:W3CDTF">2019-02-27T09:38:00Z</dcterms:created>
  <dcterms:modified xsi:type="dcterms:W3CDTF">2019-05-06T14:52:00Z</dcterms:modified>
</cp:coreProperties>
</file>