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262FA" w14:textId="77777777" w:rsidR="003D584E" w:rsidRDefault="003D584E" w:rsidP="003D584E">
      <w:pPr>
        <w:rPr>
          <w:b/>
          <w:sz w:val="30"/>
          <w:szCs w:val="30"/>
        </w:rPr>
      </w:pPr>
      <w:r>
        <w:rPr>
          <w:b/>
          <w:sz w:val="30"/>
          <w:szCs w:val="30"/>
        </w:rPr>
        <w:t>Tempo</w:t>
      </w:r>
      <w:bookmarkStart w:id="0" w:name="_GoBack"/>
      <w:bookmarkEnd w:id="0"/>
    </w:p>
    <w:p w14:paraId="54975028" w14:textId="77777777" w:rsidR="00CE188A" w:rsidRPr="00CE188A" w:rsidRDefault="00CE188A" w:rsidP="00CE188A">
      <w:pPr>
        <w:spacing w:before="100" w:beforeAutospacing="1" w:after="100" w:afterAutospacing="1"/>
        <w:rPr>
          <w:rFonts w:eastAsia="Times New Roman" w:cs="Arial"/>
          <w:color w:val="000000"/>
          <w:sz w:val="24"/>
          <w:szCs w:val="26"/>
          <w:lang w:eastAsia="it-IT"/>
        </w:rPr>
      </w:pPr>
      <w:r w:rsidRPr="00CE188A">
        <w:rPr>
          <w:rFonts w:eastAsia="Times New Roman" w:cs="Arial"/>
          <w:color w:val="000000"/>
          <w:sz w:val="24"/>
          <w:szCs w:val="26"/>
          <w:lang w:eastAsia="it-IT"/>
        </w:rPr>
        <w:t>Si è visto che il brano musicale viene suddiviso in tante battute. Per determinare la durata di ogni misura si mette subito dopo la chiave una indicazione particolare composta da un numero e da una nota. Il numero sta a indicare </w:t>
      </w:r>
      <w:r w:rsidRPr="00CE188A">
        <w:rPr>
          <w:rFonts w:eastAsia="Times New Roman" w:cs="Arial"/>
          <w:i/>
          <w:iCs/>
          <w:color w:val="000000"/>
          <w:sz w:val="24"/>
          <w:szCs w:val="26"/>
          <w:lang w:eastAsia="it-IT"/>
        </w:rPr>
        <w:t>quanti tempi</w:t>
      </w:r>
      <w:r w:rsidRPr="00CE188A">
        <w:rPr>
          <w:rFonts w:eastAsia="Times New Roman" w:cs="Arial"/>
          <w:color w:val="000000"/>
          <w:sz w:val="24"/>
          <w:szCs w:val="26"/>
          <w:lang w:eastAsia="it-IT"/>
        </w:rPr>
        <w:t> possono essere contenuti nella misura, e la nota sta a indicare il valore di questi tempi.</w:t>
      </w:r>
    </w:p>
    <w:p w14:paraId="4BEB0451" w14:textId="77777777" w:rsidR="00CE188A" w:rsidRPr="00CE188A" w:rsidRDefault="00CE188A" w:rsidP="00CE188A">
      <w:pPr>
        <w:spacing w:before="100" w:beforeAutospacing="1" w:after="100" w:afterAutospacing="1"/>
        <w:rPr>
          <w:rFonts w:eastAsia="Times New Roman" w:cs="Arial"/>
          <w:color w:val="000000"/>
          <w:sz w:val="24"/>
          <w:szCs w:val="26"/>
          <w:lang w:eastAsia="it-IT"/>
        </w:rPr>
      </w:pPr>
      <w:r w:rsidRPr="00CE188A">
        <w:rPr>
          <w:rFonts w:eastAsia="Times New Roman" w:cs="Arial"/>
          <w:color w:val="000000"/>
          <w:sz w:val="24"/>
          <w:szCs w:val="26"/>
          <w:lang w:eastAsia="it-IT"/>
        </w:rPr>
        <w:t>Esiste anche un altro sistema per indicare il tempo: quello rappresentato da un numero frazionario, posto subito dopo la chiave, che va interpretato nel modo seguente: il </w:t>
      </w:r>
      <w:r w:rsidRPr="00CE188A">
        <w:rPr>
          <w:rFonts w:eastAsia="Times New Roman" w:cs="Arial"/>
          <w:b/>
          <w:bCs/>
          <w:color w:val="000000"/>
          <w:sz w:val="24"/>
          <w:szCs w:val="26"/>
          <w:lang w:eastAsia="it-IT"/>
        </w:rPr>
        <w:t>numeratore</w:t>
      </w:r>
      <w:r w:rsidRPr="00CE188A">
        <w:rPr>
          <w:rFonts w:eastAsia="Times New Roman" w:cs="Arial"/>
          <w:color w:val="000000"/>
          <w:sz w:val="24"/>
          <w:szCs w:val="26"/>
          <w:lang w:eastAsia="it-IT"/>
        </w:rPr>
        <w:t> indica il numero dei tempi contenuti nella misura, il </w:t>
      </w:r>
      <w:r w:rsidRPr="00CE188A">
        <w:rPr>
          <w:rFonts w:eastAsia="Times New Roman" w:cs="Arial"/>
          <w:b/>
          <w:bCs/>
          <w:color w:val="000000"/>
          <w:sz w:val="24"/>
          <w:szCs w:val="26"/>
          <w:lang w:eastAsia="it-IT"/>
        </w:rPr>
        <w:t>denominatore</w:t>
      </w:r>
      <w:r w:rsidRPr="00CE188A">
        <w:rPr>
          <w:rFonts w:eastAsia="Times New Roman" w:cs="Arial"/>
          <w:color w:val="000000"/>
          <w:sz w:val="24"/>
          <w:szCs w:val="26"/>
          <w:lang w:eastAsia="it-IT"/>
        </w:rPr>
        <w:t> indica il valore di detti tempi.</w:t>
      </w:r>
    </w:p>
    <w:p w14:paraId="73AEEEB6" w14:textId="09DC7798" w:rsidR="00FB6DEA" w:rsidRPr="003D584E" w:rsidRDefault="00FB6DEA" w:rsidP="003D584E"/>
    <w:sectPr w:rsidR="00FB6DEA" w:rsidRPr="003D58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58"/>
    <w:rsid w:val="00004155"/>
    <w:rsid w:val="0033265F"/>
    <w:rsid w:val="003B253D"/>
    <w:rsid w:val="003D584E"/>
    <w:rsid w:val="004F2758"/>
    <w:rsid w:val="004F7A12"/>
    <w:rsid w:val="006B69E7"/>
    <w:rsid w:val="006D6FFB"/>
    <w:rsid w:val="008C528D"/>
    <w:rsid w:val="009A0155"/>
    <w:rsid w:val="00A34E1B"/>
    <w:rsid w:val="00CC16AC"/>
    <w:rsid w:val="00CE188A"/>
    <w:rsid w:val="00DB1090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885F"/>
  <w15:chartTrackingRefBased/>
  <w15:docId w15:val="{1AABAE29-56F5-4674-8F6D-786BEF20C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F2758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181818" w:themeColor="tex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rFonts w:eastAsiaTheme="minorHAnsi"/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  <w:spacing w:after="160" w:line="259" w:lineRule="auto"/>
    </w:pPr>
    <w:rPr>
      <w:rFonts w:eastAsiaTheme="minorHAnsi"/>
      <w:color w:val="5A5A5A" w:themeColor="text1" w:themeTint="A5"/>
      <w:spacing w:val="10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 w:after="160" w:line="259" w:lineRule="auto"/>
      <w:ind w:left="720" w:right="720"/>
    </w:pPr>
    <w:rPr>
      <w:rFonts w:eastAsiaTheme="minorHAnsi"/>
      <w:i/>
      <w:iCs/>
      <w:color w:val="000000" w:themeColor="text1"/>
      <w:sz w:val="22"/>
      <w:szCs w:val="2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eastAsiaTheme="minorHAnsi"/>
      <w:color w:val="000000" w:themeColor="text1"/>
      <w:sz w:val="2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  <w:style w:type="paragraph" w:styleId="NormaleWeb">
    <w:name w:val="Normal (Web)"/>
    <w:basedOn w:val="Normale"/>
    <w:uiPriority w:val="99"/>
    <w:semiHidden/>
    <w:unhideWhenUsed/>
    <w:rsid w:val="00CE188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Davide De Salvo</cp:lastModifiedBy>
  <cp:revision>3</cp:revision>
  <cp:lastPrinted>2019-02-07T18:51:00Z</cp:lastPrinted>
  <dcterms:created xsi:type="dcterms:W3CDTF">2019-02-27T09:36:00Z</dcterms:created>
  <dcterms:modified xsi:type="dcterms:W3CDTF">2019-05-06T14:59:00Z</dcterms:modified>
</cp:coreProperties>
</file>