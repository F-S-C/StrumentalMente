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3590E" w14:textId="77777777" w:rsidR="005417B5" w:rsidRDefault="005417B5" w:rsidP="005417B5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Le scale modello di Do maggiore e La minore</w:t>
      </w:r>
    </w:p>
    <w:p w14:paraId="5C1C6A8A" w14:textId="77777777" w:rsidR="005417B5" w:rsidRDefault="005417B5" w:rsidP="005417B5">
      <w:pPr>
        <w:rPr>
          <w:sz w:val="24"/>
          <w:szCs w:val="24"/>
        </w:rPr>
      </w:pPr>
      <w:r>
        <w:rPr>
          <w:sz w:val="24"/>
          <w:szCs w:val="24"/>
        </w:rPr>
        <w:t>Come già è stato detto, la scala musicale è una successione di sette note chiamate gradi comprese tra il suono iniziale e l’ottavo suono il quale non è che la ripetizione del primo però in posizione più acuta o più grave.</w:t>
      </w:r>
    </w:p>
    <w:p w14:paraId="49302518" w14:textId="77777777" w:rsidR="005417B5" w:rsidRDefault="005417B5" w:rsidP="005417B5">
      <w:pPr>
        <w:rPr>
          <w:sz w:val="24"/>
          <w:szCs w:val="24"/>
        </w:rPr>
      </w:pPr>
      <w:r>
        <w:rPr>
          <w:sz w:val="24"/>
          <w:szCs w:val="24"/>
        </w:rPr>
        <w:t xml:space="preserve">Di seguito si cerca di capire come è costruita e i rapporti fra suono e suono. La scala </w:t>
      </w:r>
      <w:r>
        <w:rPr>
          <w:b/>
          <w:sz w:val="24"/>
          <w:szCs w:val="24"/>
        </w:rPr>
        <w:t>diatonica</w:t>
      </w:r>
      <w:r>
        <w:rPr>
          <w:sz w:val="24"/>
          <w:szCs w:val="24"/>
        </w:rPr>
        <w:t xml:space="preserve"> è formata dalla successione di toni e semitoni e precisamente di 5 toni e di 2 semitoni; i semitoni diatonici si trovano fra il terzo e il quarto grado e fra il settimo e l’ottavo gradi, mentre i troni fra gli altri gradi.</w:t>
      </w:r>
    </w:p>
    <w:p w14:paraId="570BF850" w14:textId="77777777" w:rsidR="005417B5" w:rsidRDefault="005417B5" w:rsidP="005417B5">
      <w:pPr>
        <w:rPr>
          <w:sz w:val="24"/>
          <w:szCs w:val="24"/>
        </w:rPr>
      </w:pPr>
      <w:r>
        <w:rPr>
          <w:sz w:val="24"/>
          <w:szCs w:val="24"/>
        </w:rPr>
        <w:t>La scala di Do maggiore è il modello da cui derivano tutte le altre scale. Ogni grado può essere l’inizio di una nuova scala, purché la successione dei toni e dei semitoni avvenga come nella scala di Do maggiore.</w:t>
      </w:r>
    </w:p>
    <w:p w14:paraId="0141F2CD" w14:textId="77777777" w:rsidR="005417B5" w:rsidRDefault="005417B5" w:rsidP="005417B5">
      <w:pPr>
        <w:rPr>
          <w:sz w:val="24"/>
          <w:szCs w:val="24"/>
        </w:rPr>
      </w:pPr>
      <w:r>
        <w:rPr>
          <w:sz w:val="24"/>
          <w:szCs w:val="24"/>
        </w:rPr>
        <w:t xml:space="preserve">Ad ogni scala maggiore corrisponde la </w:t>
      </w:r>
      <w:r>
        <w:rPr>
          <w:i/>
          <w:sz w:val="24"/>
          <w:szCs w:val="24"/>
        </w:rPr>
        <w:t xml:space="preserve">relativa minore </w:t>
      </w:r>
      <w:r>
        <w:rPr>
          <w:sz w:val="24"/>
          <w:szCs w:val="24"/>
        </w:rPr>
        <w:t>che conserva le medesime alterazioni costanti della scala maggiore.</w:t>
      </w:r>
    </w:p>
    <w:p w14:paraId="73AEEEB6" w14:textId="5A0C5EDD" w:rsidR="00FB6DEA" w:rsidRPr="005417B5" w:rsidRDefault="005417B5" w:rsidP="005417B5">
      <w:r>
        <w:rPr>
          <w:sz w:val="24"/>
          <w:szCs w:val="24"/>
        </w:rPr>
        <w:t>La scala minore tipica derivante dalla scala di Do maggiore è quella di La minore che si ottiene partendo dal sesto grado della scala maggiore oppure scendendo di una terza minore dalla tonica della scala maggiore.</w:t>
      </w:r>
    </w:p>
    <w:sectPr w:rsidR="00FB6DEA" w:rsidRPr="005417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04155"/>
    <w:rsid w:val="0033265F"/>
    <w:rsid w:val="003658F6"/>
    <w:rsid w:val="003B253D"/>
    <w:rsid w:val="003D584E"/>
    <w:rsid w:val="0042110E"/>
    <w:rsid w:val="004A52A5"/>
    <w:rsid w:val="004F2758"/>
    <w:rsid w:val="004F7A12"/>
    <w:rsid w:val="005417B5"/>
    <w:rsid w:val="006B69E7"/>
    <w:rsid w:val="006D6FFB"/>
    <w:rsid w:val="008C528D"/>
    <w:rsid w:val="009A0155"/>
    <w:rsid w:val="00CC16AC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87131C29-3420-432A-BDA1-27F9C325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3. Do maggiore La minore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cp:lastPrinted>2019-02-07T19:50:00Z</cp:lastPrinted>
  <dcterms:created xsi:type="dcterms:W3CDTF">2019-02-27T09:37:00Z</dcterms:created>
  <dcterms:modified xsi:type="dcterms:W3CDTF">2019-02-27T09:37:00Z</dcterms:modified>
</cp:coreProperties>
</file>