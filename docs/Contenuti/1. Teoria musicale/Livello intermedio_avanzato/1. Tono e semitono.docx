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929E" w14:textId="77777777" w:rsidR="003658F6" w:rsidRDefault="003658F6" w:rsidP="003658F6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Intervallo musicale: tono e semitono</w:t>
      </w:r>
    </w:p>
    <w:p w14:paraId="67D6B4E7" w14:textId="77777777" w:rsidR="003658F6" w:rsidRDefault="003658F6" w:rsidP="003658F6">
      <w:pPr>
        <w:rPr>
          <w:sz w:val="24"/>
          <w:szCs w:val="24"/>
        </w:rPr>
      </w:pPr>
      <w:r>
        <w:rPr>
          <w:sz w:val="24"/>
          <w:szCs w:val="24"/>
        </w:rPr>
        <w:t xml:space="preserve">Come già detto, la scala musicale è formata da una successione di sette note, chiamate anche gradi, che procedono per gradi congiunti. La </w:t>
      </w:r>
      <w:r>
        <w:rPr>
          <w:b/>
          <w:sz w:val="24"/>
          <w:szCs w:val="24"/>
        </w:rPr>
        <w:t>distanza</w:t>
      </w:r>
      <w:r>
        <w:rPr>
          <w:sz w:val="24"/>
          <w:szCs w:val="24"/>
        </w:rPr>
        <w:t>, cioè la diversità di altezza, che passa fra due suoni consecutivi però non è sempre uguale; infatti la distanza (</w:t>
      </w:r>
      <w:r>
        <w:rPr>
          <w:b/>
          <w:sz w:val="24"/>
          <w:szCs w:val="24"/>
        </w:rPr>
        <w:t>intervallo</w:t>
      </w:r>
      <w:r>
        <w:rPr>
          <w:sz w:val="24"/>
          <w:szCs w:val="24"/>
        </w:rPr>
        <w:t>) fra una nota e l’altra può essere di un tono oppure di un semitono.</w:t>
      </w:r>
    </w:p>
    <w:p w14:paraId="32E6E546" w14:textId="77777777" w:rsidR="003658F6" w:rsidRDefault="003658F6" w:rsidP="003658F6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>
        <w:rPr>
          <w:b/>
          <w:sz w:val="24"/>
          <w:szCs w:val="24"/>
        </w:rPr>
        <w:t>tono</w:t>
      </w:r>
      <w:r>
        <w:rPr>
          <w:sz w:val="24"/>
          <w:szCs w:val="24"/>
        </w:rPr>
        <w:t xml:space="preserve"> è l’intervallo più grande fra due gradi congiunti; è formato da due </w:t>
      </w:r>
      <w:r>
        <w:rPr>
          <w:i/>
          <w:sz w:val="24"/>
          <w:szCs w:val="24"/>
        </w:rPr>
        <w:t>semitoni</w:t>
      </w:r>
      <w:r>
        <w:rPr>
          <w:sz w:val="24"/>
          <w:szCs w:val="24"/>
        </w:rPr>
        <w:t xml:space="preserve">. Il </w:t>
      </w:r>
      <w:r>
        <w:rPr>
          <w:b/>
          <w:sz w:val="24"/>
          <w:szCs w:val="24"/>
        </w:rPr>
        <w:t>semitono</w:t>
      </w:r>
      <w:r>
        <w:rPr>
          <w:sz w:val="24"/>
          <w:szCs w:val="24"/>
        </w:rPr>
        <w:t xml:space="preserve"> è l’intervallo più piccolo fra due gradi congiunti.</w:t>
      </w:r>
    </w:p>
    <w:p w14:paraId="73AEEEB6" w14:textId="5EF682B9" w:rsidR="00FB6DEA" w:rsidRPr="003658F6" w:rsidRDefault="003658F6" w:rsidP="003658F6">
      <w:r>
        <w:rPr>
          <w:sz w:val="24"/>
          <w:szCs w:val="24"/>
        </w:rPr>
        <w:t xml:space="preserve">Stabilito che il tono è formato da due semitoni, conseguentemente è possibile suddivide l’intervallo di un tono in due intervalli di un semitono ciascuno. Questa suddivisione si ottiene per mezzo dei </w:t>
      </w:r>
      <w:r>
        <w:rPr>
          <w:b/>
          <w:sz w:val="24"/>
          <w:szCs w:val="24"/>
        </w:rPr>
        <w:t>segni di alterazione</w:t>
      </w:r>
      <w:r>
        <w:rPr>
          <w:sz w:val="24"/>
          <w:szCs w:val="24"/>
        </w:rPr>
        <w:t xml:space="preserve"> chiamati anche </w:t>
      </w:r>
      <w:r>
        <w:rPr>
          <w:i/>
          <w:sz w:val="24"/>
          <w:szCs w:val="24"/>
        </w:rPr>
        <w:t>accidenti musicali</w:t>
      </w:r>
      <w:r>
        <w:rPr>
          <w:sz w:val="24"/>
          <w:szCs w:val="24"/>
        </w:rPr>
        <w:t>.</w:t>
      </w:r>
    </w:p>
    <w:sectPr w:rsidR="00FB6DEA" w:rsidRPr="003658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33265F"/>
    <w:rsid w:val="003658F6"/>
    <w:rsid w:val="003B253D"/>
    <w:rsid w:val="003D584E"/>
    <w:rsid w:val="004F2758"/>
    <w:rsid w:val="004F7A12"/>
    <w:rsid w:val="006B69E7"/>
    <w:rsid w:val="006D6FFB"/>
    <w:rsid w:val="008C528D"/>
    <w:rsid w:val="009A0155"/>
    <w:rsid w:val="00B31249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68910935-CDF7-4DCD-8232-C5F87E6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 Tono e semitono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2019-02-07T19:00:00Z</cp:lastPrinted>
  <dcterms:created xsi:type="dcterms:W3CDTF">2019-02-27T09:38:00Z</dcterms:created>
  <dcterms:modified xsi:type="dcterms:W3CDTF">2019-02-27T09:38:00Z</dcterms:modified>
</cp:coreProperties>
</file>